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06" w:rsidRPr="004D570C" w:rsidRDefault="00705406" w:rsidP="008000F6">
      <w:pPr>
        <w:jc w:val="center"/>
        <w:rPr>
          <w:sz w:val="28"/>
        </w:rPr>
      </w:pPr>
      <w:r w:rsidRPr="008000F6">
        <w:rPr>
          <w:sz w:val="28"/>
        </w:rPr>
        <w:t>User Story</w:t>
      </w:r>
      <w:r>
        <w:rPr>
          <w:sz w:val="28"/>
        </w:rPr>
        <w:t>-</w:t>
      </w:r>
      <w:r w:rsidRPr="004D570C">
        <w:rPr>
          <w:sz w:val="28"/>
        </w:rPr>
        <w:t>batchForward</w:t>
      </w:r>
    </w:p>
    <w:p w:rsidR="00705406" w:rsidRDefault="00705406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3"/>
        <w:gridCol w:w="7001"/>
      </w:tblGrid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705406" w:rsidRPr="004D570C" w:rsidRDefault="00705406" w:rsidP="005A73FC">
            <w:pPr>
              <w:spacing w:before="120" w:after="120" w:line="240" w:lineRule="auto"/>
            </w:pPr>
            <w:r w:rsidRPr="004D570C">
              <w:t>FEAT-005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705406" w:rsidRPr="00E81925" w:rsidRDefault="00705406" w:rsidP="005A73FC">
            <w:pPr>
              <w:spacing w:before="120" w:after="120" w:line="240" w:lineRule="auto"/>
            </w:pPr>
            <w:r w:rsidRPr="00E81925">
              <w:t>Servicios del API de tareas humanas expuestas como XML WebService (SOPA)</w:t>
            </w:r>
            <w:r>
              <w:t>.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05406" w:rsidRPr="00E81925" w:rsidRDefault="00705406" w:rsidP="005A73FC">
            <w:pPr>
              <w:spacing w:before="120" w:after="120" w:line="240" w:lineRule="auto"/>
            </w:pPr>
            <w:r w:rsidRPr="00E81925">
              <w:t>US-005.16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05406" w:rsidRPr="00E81925" w:rsidRDefault="00705406" w:rsidP="005A73FC">
            <w:pPr>
              <w:spacing w:before="120" w:after="120" w:line="240" w:lineRule="auto"/>
            </w:pPr>
            <w:r w:rsidRPr="00E81925">
              <w:t>Mover tarea adelante en lote</w:t>
            </w:r>
            <w:r>
              <w:t>.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05406" w:rsidRPr="005A73FC" w:rsidRDefault="00705406" w:rsidP="00E9159C">
            <w:pPr>
              <w:spacing w:before="120" w:after="120" w:line="240" w:lineRule="auto"/>
              <w:jc w:val="both"/>
            </w:pPr>
            <w:r>
              <w:t>Los dueños de alguna tarea pueden delegar esta a otra persona o grupo de personas y/o agregar personas a la lista de potenciales dueños. Una tarea puede ser delegada siempre y cuando esta este en un estado “Ready”, si se encuentra en “Reserved” o “In-Progress” debera ser trascicionada a “Ready”.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05406" w:rsidRPr="005A73FC" w:rsidRDefault="00705406" w:rsidP="005A73FC">
            <w:pPr>
              <w:spacing w:before="120" w:after="120" w:line="240" w:lineRule="auto"/>
            </w:pPr>
            <w:r w:rsidRPr="005A73FC">
              <w:t>[Colocar el estimado de esfuerzo en término de horas – personas conjuntamente con el SCRUM Master]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r w:rsidRPr="005A73FC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05406" w:rsidRPr="005A73FC" w:rsidRDefault="00705406" w:rsidP="005A73FC">
            <w:pPr>
              <w:spacing w:before="120" w:after="120" w:line="240" w:lineRule="auto"/>
            </w:pPr>
            <w:r w:rsidRPr="005A73FC">
              <w:t>[Establecer un orden de prioridad conjuntamente con el Product Owner]</w:t>
            </w:r>
          </w:p>
        </w:tc>
      </w:tr>
      <w:tr w:rsidR="00705406" w:rsidRPr="005A73FC" w:rsidTr="005A73FC">
        <w:tc>
          <w:tcPr>
            <w:tcW w:w="1493" w:type="dxa"/>
          </w:tcPr>
          <w:p w:rsidR="00705406" w:rsidRPr="005A73FC" w:rsidRDefault="00705406" w:rsidP="005A73FC">
            <w:pPr>
              <w:spacing w:before="120" w:after="120" w:line="240" w:lineRule="auto"/>
              <w:rPr>
                <w:b/>
              </w:rPr>
            </w:pPr>
            <w:bookmarkStart w:id="0" w:name="_GoBack"/>
            <w:bookmarkEnd w:id="0"/>
            <w:r w:rsidRPr="005A73FC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705406" w:rsidRPr="005A73FC" w:rsidRDefault="00705406" w:rsidP="005A73FC">
            <w:pPr>
              <w:spacing w:before="120" w:after="120" w:line="240" w:lineRule="auto"/>
            </w:pPr>
            <w:r w:rsidRPr="005A73FC">
              <w:t>[Colocar el prototipo solo en el caso de User Story con presentación visual. Colocar el prototipo para todas las variantes, identificando las variantes específicas.]</w:t>
            </w:r>
          </w:p>
        </w:tc>
      </w:tr>
    </w:tbl>
    <w:p w:rsidR="00705406" w:rsidRDefault="00705406" w:rsidP="008000F6"/>
    <w:sectPr w:rsidR="00705406" w:rsidSect="00D75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4BB"/>
    <w:rsid w:val="00070AC9"/>
    <w:rsid w:val="002462E4"/>
    <w:rsid w:val="00330EC8"/>
    <w:rsid w:val="003673F5"/>
    <w:rsid w:val="004C14BB"/>
    <w:rsid w:val="004D570C"/>
    <w:rsid w:val="00505D56"/>
    <w:rsid w:val="005A73FC"/>
    <w:rsid w:val="00705406"/>
    <w:rsid w:val="0072023F"/>
    <w:rsid w:val="00730D79"/>
    <w:rsid w:val="0078571E"/>
    <w:rsid w:val="008000F6"/>
    <w:rsid w:val="00D75730"/>
    <w:rsid w:val="00DE6D9C"/>
    <w:rsid w:val="00E81925"/>
    <w:rsid w:val="00E9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30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0D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90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1</Pages>
  <Words>135</Words>
  <Characters>774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proyecto</cp:lastModifiedBy>
  <cp:revision>7</cp:revision>
  <dcterms:created xsi:type="dcterms:W3CDTF">2014-09-27T02:08:00Z</dcterms:created>
  <dcterms:modified xsi:type="dcterms:W3CDTF">2014-09-27T04:02:00Z</dcterms:modified>
</cp:coreProperties>
</file>