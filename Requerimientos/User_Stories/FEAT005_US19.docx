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D4B" w:rsidRPr="008000F6" w:rsidRDefault="004B4D4B" w:rsidP="008000F6">
      <w:pPr>
        <w:jc w:val="center"/>
        <w:rPr>
          <w:sz w:val="28"/>
        </w:rPr>
      </w:pPr>
      <w:r>
        <w:rPr>
          <w:sz w:val="28"/>
        </w:rPr>
        <w:t>User Story</w:t>
      </w:r>
    </w:p>
    <w:p w:rsidR="004B4D4B" w:rsidRDefault="004B4D4B" w:rsidP="008000F6">
      <w:pPr>
        <w:jc w:val="center"/>
      </w:pPr>
      <w:r>
        <w:t>Backlog  1.0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298"/>
        <w:gridCol w:w="7422"/>
      </w:tblGrid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  <w:r>
              <w:t>FEAT-005</w:t>
            </w: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  <w:r>
              <w:t>Servicios del API de tareas humanas expuestas como XML WebService (SOAP)</w:t>
            </w: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ID US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  <w:r>
              <w:t>US-005.19</w:t>
            </w: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  <w:r>
              <w:t>Obtener comentarios</w:t>
            </w: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  <w:r>
              <w:t>Obtener todos los comentarios de la tarea. Como entrada recibe el Identificador de la tarea (Task identifier) y como salida muestra una lista de comentarios. No soporta procesamiento Batch. Puede estar en cualquier estado y no hay transición de estado.</w:t>
            </w: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r w:rsidRPr="006401AC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</w:p>
        </w:tc>
      </w:tr>
      <w:tr w:rsidR="004B4D4B" w:rsidRPr="006401AC" w:rsidTr="006401AC">
        <w:tc>
          <w:tcPr>
            <w:tcW w:w="1493" w:type="dxa"/>
          </w:tcPr>
          <w:p w:rsidR="004B4D4B" w:rsidRPr="006401AC" w:rsidRDefault="004B4D4B" w:rsidP="006401AC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6401AC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4B4D4B" w:rsidRPr="006401AC" w:rsidRDefault="004B4D4B" w:rsidP="006401AC">
            <w:pPr>
              <w:spacing w:before="120" w:after="120" w:line="240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1.5pt;height:263.25pt">
                  <v:imagedata r:id="rId4" o:title=""/>
                </v:shape>
              </w:pict>
            </w:r>
          </w:p>
        </w:tc>
      </w:tr>
    </w:tbl>
    <w:p w:rsidR="004B4D4B" w:rsidRDefault="004B4D4B" w:rsidP="008000F6"/>
    <w:sectPr w:rsidR="004B4D4B" w:rsidSect="00B262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002131"/>
    <w:rsid w:val="000B4FD2"/>
    <w:rsid w:val="00330EC8"/>
    <w:rsid w:val="003673F5"/>
    <w:rsid w:val="00431C12"/>
    <w:rsid w:val="004B4D4B"/>
    <w:rsid w:val="004C14BB"/>
    <w:rsid w:val="006401AC"/>
    <w:rsid w:val="00730D79"/>
    <w:rsid w:val="008000F6"/>
    <w:rsid w:val="00894C8D"/>
    <w:rsid w:val="00B262EA"/>
    <w:rsid w:val="00C106B9"/>
    <w:rsid w:val="00DE6D9C"/>
    <w:rsid w:val="00EA1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2EA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71</Words>
  <Characters>407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/>
  <dc:creator>USUARIO</dc:creator>
  <cp:keywords/>
  <dc:description/>
  <cp:lastModifiedBy>proyecto</cp:lastModifiedBy>
  <cp:revision>4</cp:revision>
  <dcterms:created xsi:type="dcterms:W3CDTF">2014-09-27T03:40:00Z</dcterms:created>
  <dcterms:modified xsi:type="dcterms:W3CDTF">2014-09-27T03:49:00Z</dcterms:modified>
</cp:coreProperties>
</file>