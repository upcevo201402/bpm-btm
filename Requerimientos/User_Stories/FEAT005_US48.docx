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A0E" w:rsidRPr="008000F6" w:rsidRDefault="00E12A0E" w:rsidP="008000F6">
      <w:pPr>
        <w:jc w:val="center"/>
        <w:rPr>
          <w:sz w:val="28"/>
        </w:rPr>
      </w:pPr>
      <w:r w:rsidRPr="008000F6">
        <w:rPr>
          <w:sz w:val="28"/>
        </w:rPr>
        <w:t>User Story</w:t>
      </w:r>
    </w:p>
    <w:p w:rsidR="00E12A0E" w:rsidRDefault="00E12A0E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3"/>
        <w:gridCol w:w="7001"/>
      </w:tblGrid>
      <w:tr w:rsidR="00E12A0E" w:rsidRPr="00BF6E5C" w:rsidTr="00BF6E5C">
        <w:tc>
          <w:tcPr>
            <w:tcW w:w="1493" w:type="dxa"/>
          </w:tcPr>
          <w:p w:rsidR="00E12A0E" w:rsidRPr="00BF6E5C" w:rsidRDefault="00E12A0E" w:rsidP="00BF6E5C">
            <w:pPr>
              <w:spacing w:before="120" w:after="120" w:line="240" w:lineRule="auto"/>
              <w:rPr>
                <w:b/>
              </w:rPr>
            </w:pPr>
            <w:r w:rsidRPr="00BF6E5C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E12A0E" w:rsidRPr="00BF6E5C" w:rsidRDefault="00E12A0E" w:rsidP="00BF6E5C">
            <w:pPr>
              <w:spacing w:before="120" w:after="120" w:line="240" w:lineRule="auto"/>
            </w:pPr>
            <w:r w:rsidRPr="005039FD">
              <w:t>FEAT-005</w:t>
            </w:r>
          </w:p>
        </w:tc>
      </w:tr>
      <w:tr w:rsidR="00E12A0E" w:rsidRPr="00BF6E5C" w:rsidTr="00BF6E5C">
        <w:tc>
          <w:tcPr>
            <w:tcW w:w="1493" w:type="dxa"/>
          </w:tcPr>
          <w:p w:rsidR="00E12A0E" w:rsidRPr="00BF6E5C" w:rsidRDefault="00E12A0E" w:rsidP="00BF6E5C">
            <w:pPr>
              <w:spacing w:before="120" w:after="120" w:line="240" w:lineRule="auto"/>
              <w:rPr>
                <w:b/>
              </w:rPr>
            </w:pPr>
            <w:r w:rsidRPr="00BF6E5C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E12A0E" w:rsidRPr="00BF6E5C" w:rsidRDefault="00E12A0E" w:rsidP="00BF6E5C">
            <w:pPr>
              <w:spacing w:before="120" w:after="120" w:line="240" w:lineRule="auto"/>
            </w:pPr>
            <w:r w:rsidRPr="005039FD">
              <w:t>Servicios del API de tareas humanas expuestas como XML WebService (SOAP)</w:t>
            </w:r>
          </w:p>
        </w:tc>
      </w:tr>
      <w:tr w:rsidR="00E12A0E" w:rsidRPr="00BF6E5C" w:rsidTr="00BF6E5C">
        <w:tc>
          <w:tcPr>
            <w:tcW w:w="1493" w:type="dxa"/>
          </w:tcPr>
          <w:p w:rsidR="00E12A0E" w:rsidRPr="00BF6E5C" w:rsidRDefault="00E12A0E" w:rsidP="00BF6E5C">
            <w:pPr>
              <w:spacing w:before="120" w:after="120" w:line="240" w:lineRule="auto"/>
              <w:rPr>
                <w:b/>
              </w:rPr>
            </w:pPr>
            <w:r w:rsidRPr="00BF6E5C">
              <w:rPr>
                <w:b/>
              </w:rPr>
              <w:t>ID US</w:t>
            </w:r>
          </w:p>
        </w:tc>
        <w:tc>
          <w:tcPr>
            <w:tcW w:w="7001" w:type="dxa"/>
          </w:tcPr>
          <w:p w:rsidR="00E12A0E" w:rsidRPr="00BF6E5C" w:rsidRDefault="00E12A0E" w:rsidP="00BF6E5C">
            <w:pPr>
              <w:spacing w:before="120" w:after="120" w:line="240" w:lineRule="auto"/>
            </w:pPr>
            <w:r w:rsidRPr="005039FD">
              <w:t>US-005.</w:t>
            </w:r>
            <w:r>
              <w:t>48</w:t>
            </w:r>
          </w:p>
        </w:tc>
      </w:tr>
      <w:tr w:rsidR="00E12A0E" w:rsidRPr="00BF6E5C" w:rsidTr="00BF6E5C">
        <w:tc>
          <w:tcPr>
            <w:tcW w:w="1493" w:type="dxa"/>
          </w:tcPr>
          <w:p w:rsidR="00E12A0E" w:rsidRPr="00BF6E5C" w:rsidRDefault="00E12A0E" w:rsidP="00BF6E5C">
            <w:pPr>
              <w:spacing w:before="120" w:after="120" w:line="240" w:lineRule="auto"/>
              <w:rPr>
                <w:b/>
              </w:rPr>
            </w:pPr>
            <w:r w:rsidRPr="00BF6E5C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E12A0E" w:rsidRPr="00073F92" w:rsidRDefault="00E12A0E" w:rsidP="00BF6E5C">
            <w:pPr>
              <w:spacing w:before="120" w:after="120" w:line="240" w:lineRule="auto"/>
            </w:pPr>
            <w:r w:rsidRPr="00073F92">
              <w:t>Establecer Expresión de fecha limite de completamiento</w:t>
            </w:r>
          </w:p>
        </w:tc>
      </w:tr>
      <w:tr w:rsidR="00E12A0E" w:rsidRPr="00073F92" w:rsidTr="00BF6E5C">
        <w:tc>
          <w:tcPr>
            <w:tcW w:w="1493" w:type="dxa"/>
          </w:tcPr>
          <w:p w:rsidR="00E12A0E" w:rsidRPr="00BF6E5C" w:rsidRDefault="00E12A0E" w:rsidP="00BF6E5C">
            <w:pPr>
              <w:spacing w:before="120" w:after="120" w:line="240" w:lineRule="auto"/>
              <w:rPr>
                <w:b/>
              </w:rPr>
            </w:pPr>
            <w:r w:rsidRPr="00BF6E5C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E12A0E" w:rsidRDefault="00E12A0E" w:rsidP="00BF6E5C">
            <w:pPr>
              <w:spacing w:before="120" w:after="120" w:line="240" w:lineRule="auto"/>
            </w:pPr>
            <w:r w:rsidRPr="00073F92">
              <w:t xml:space="preserve">Establece </w:t>
            </w:r>
            <w:r>
              <w:t>una</w:t>
            </w:r>
            <w:r w:rsidRPr="00073F92">
              <w:t xml:space="preserve"> fecha límite para el plazo de ejecución con nombre de la tarea</w:t>
            </w:r>
          </w:p>
          <w:p w:rsidR="00E12A0E" w:rsidRDefault="00E12A0E" w:rsidP="00BF6E5C">
            <w:pPr>
              <w:spacing w:before="120" w:after="120" w:line="240" w:lineRule="auto"/>
            </w:pPr>
            <w:r>
              <w:t>Requiere el ID de la tarea</w:t>
            </w:r>
          </w:p>
          <w:p w:rsidR="00E12A0E" w:rsidRDefault="00E12A0E" w:rsidP="00BF6E5C">
            <w:pPr>
              <w:spacing w:before="120" w:after="120" w:line="240" w:lineRule="auto"/>
            </w:pPr>
            <w:r>
              <w:t>Requiere la expresión de la fecha limite</w:t>
            </w:r>
          </w:p>
          <w:p w:rsidR="00E12A0E" w:rsidRDefault="00E12A0E" w:rsidP="00BF6E5C">
            <w:pPr>
              <w:spacing w:before="120" w:after="120" w:line="240" w:lineRule="auto"/>
            </w:pPr>
            <w:r>
              <w:t>Requiere el nombre de la fecha limite</w:t>
            </w:r>
          </w:p>
          <w:p w:rsidR="00E12A0E" w:rsidRDefault="00E12A0E" w:rsidP="00BF6E5C">
            <w:pPr>
              <w:spacing w:before="120" w:after="120" w:line="240" w:lineRule="auto"/>
            </w:pPr>
          </w:p>
          <w:p w:rsidR="00E12A0E" w:rsidRDefault="00E12A0E" w:rsidP="00BF6E5C">
            <w:pPr>
              <w:spacing w:before="120" w:after="120" w:line="240" w:lineRule="auto"/>
            </w:pPr>
            <w:r>
              <w:t>Retorna ningun valor</w:t>
            </w:r>
          </w:p>
          <w:p w:rsidR="00E12A0E" w:rsidRDefault="00E12A0E" w:rsidP="00BF6E5C">
            <w:pPr>
              <w:spacing w:before="120" w:after="120" w:line="240" w:lineRule="auto"/>
            </w:pPr>
            <w:r>
              <w:t>Es necesario que se encuentre en los siguientes estados:</w:t>
            </w:r>
          </w:p>
          <w:p w:rsidR="00E12A0E" w:rsidRPr="00073F92" w:rsidRDefault="00E12A0E" w:rsidP="00BF6E5C">
            <w:pPr>
              <w:spacing w:before="120" w:after="120" w:line="240" w:lineRule="auto"/>
              <w:rPr>
                <w:lang w:val="en-US"/>
              </w:rPr>
            </w:pPr>
            <w:r w:rsidRPr="00073F92">
              <w:rPr>
                <w:lang w:val="en-US"/>
              </w:rPr>
              <w:t xml:space="preserve">        Created,Ready,Reserved y In Progress</w:t>
            </w:r>
          </w:p>
          <w:p w:rsidR="00E12A0E" w:rsidRPr="00073F92" w:rsidRDefault="00E12A0E" w:rsidP="00BF6E5C">
            <w:pPr>
              <w:spacing w:before="120" w:after="120" w:line="240" w:lineRule="auto"/>
              <w:rPr>
                <w:lang w:val="en-US"/>
              </w:rPr>
            </w:pPr>
          </w:p>
        </w:tc>
      </w:tr>
      <w:tr w:rsidR="00E12A0E" w:rsidRPr="00BF6E5C" w:rsidTr="00BF6E5C">
        <w:tc>
          <w:tcPr>
            <w:tcW w:w="1493" w:type="dxa"/>
          </w:tcPr>
          <w:p w:rsidR="00E12A0E" w:rsidRPr="00BF6E5C" w:rsidRDefault="00E12A0E" w:rsidP="00BF6E5C">
            <w:pPr>
              <w:spacing w:before="120" w:after="120" w:line="240" w:lineRule="auto"/>
              <w:rPr>
                <w:b/>
              </w:rPr>
            </w:pPr>
            <w:r w:rsidRPr="00BF6E5C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E12A0E" w:rsidRPr="00BF6E5C" w:rsidRDefault="00E12A0E" w:rsidP="00BF6E5C">
            <w:pPr>
              <w:spacing w:before="120" w:after="120" w:line="240" w:lineRule="auto"/>
            </w:pPr>
            <w:r w:rsidRPr="00BF6E5C">
              <w:t>[Colocar el estimado de esfuerzo en término de horas – personas conjuntamente con el SCRUM Master]</w:t>
            </w:r>
          </w:p>
        </w:tc>
      </w:tr>
      <w:tr w:rsidR="00E12A0E" w:rsidRPr="00BF6E5C" w:rsidTr="00BF6E5C">
        <w:tc>
          <w:tcPr>
            <w:tcW w:w="1493" w:type="dxa"/>
          </w:tcPr>
          <w:p w:rsidR="00E12A0E" w:rsidRPr="00BF6E5C" w:rsidRDefault="00E12A0E" w:rsidP="00BF6E5C">
            <w:pPr>
              <w:spacing w:before="120" w:after="120" w:line="240" w:lineRule="auto"/>
              <w:rPr>
                <w:b/>
              </w:rPr>
            </w:pPr>
            <w:r w:rsidRPr="00BF6E5C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E12A0E" w:rsidRPr="00BF6E5C" w:rsidRDefault="00E12A0E" w:rsidP="00BF6E5C">
            <w:pPr>
              <w:spacing w:before="120" w:after="120" w:line="240" w:lineRule="auto"/>
            </w:pPr>
            <w:r w:rsidRPr="00BF6E5C">
              <w:t>[Establecer un orden de prioridad conjuntamente con el Product Owner]</w:t>
            </w:r>
          </w:p>
        </w:tc>
      </w:tr>
      <w:tr w:rsidR="00E12A0E" w:rsidRPr="00BF6E5C" w:rsidTr="00BF6E5C">
        <w:tc>
          <w:tcPr>
            <w:tcW w:w="1493" w:type="dxa"/>
          </w:tcPr>
          <w:p w:rsidR="00E12A0E" w:rsidRPr="00BF6E5C" w:rsidRDefault="00E12A0E" w:rsidP="00BF6E5C">
            <w:pPr>
              <w:spacing w:before="120" w:after="120" w:line="240" w:lineRule="auto"/>
              <w:rPr>
                <w:b/>
              </w:rPr>
            </w:pPr>
            <w:bookmarkStart w:id="0" w:name="_GoBack"/>
            <w:bookmarkEnd w:id="0"/>
            <w:r w:rsidRPr="00BF6E5C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E12A0E" w:rsidRPr="00BF6E5C" w:rsidRDefault="00E12A0E" w:rsidP="00BF6E5C">
            <w:pPr>
              <w:spacing w:before="120" w:after="120" w:line="240" w:lineRule="auto"/>
            </w:pPr>
            <w:r w:rsidRPr="00BF6E5C">
              <w:t>[Colocar el prototipo solo en el caso de User Story con presentación visual. Colocar el prototipo para todas las variantes, identificando las variantes específicas.]</w:t>
            </w:r>
          </w:p>
        </w:tc>
      </w:tr>
    </w:tbl>
    <w:p w:rsidR="00E12A0E" w:rsidRDefault="00E12A0E" w:rsidP="008000F6"/>
    <w:sectPr w:rsidR="00E12A0E" w:rsidSect="00850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073F92"/>
    <w:rsid w:val="00330EC8"/>
    <w:rsid w:val="003673F5"/>
    <w:rsid w:val="004C14BB"/>
    <w:rsid w:val="005039FD"/>
    <w:rsid w:val="00730D79"/>
    <w:rsid w:val="008000F6"/>
    <w:rsid w:val="008501FD"/>
    <w:rsid w:val="00B764E5"/>
    <w:rsid w:val="00BF6E5C"/>
    <w:rsid w:val="00DE6D9C"/>
    <w:rsid w:val="00E1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1FD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138</Words>
  <Characters>793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proyecto</cp:lastModifiedBy>
  <cp:revision>5</cp:revision>
  <dcterms:created xsi:type="dcterms:W3CDTF">2014-09-27T02:08:00Z</dcterms:created>
  <dcterms:modified xsi:type="dcterms:W3CDTF">2014-10-04T02:52:00Z</dcterms:modified>
</cp:coreProperties>
</file>