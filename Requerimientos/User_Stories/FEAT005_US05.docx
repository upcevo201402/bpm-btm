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973" w:rsidRPr="008000F6" w:rsidRDefault="008A7973" w:rsidP="008000F6">
      <w:pPr>
        <w:jc w:val="center"/>
        <w:rPr>
          <w:sz w:val="28"/>
        </w:rPr>
      </w:pPr>
      <w:r w:rsidRPr="008000F6">
        <w:rPr>
          <w:sz w:val="28"/>
        </w:rPr>
        <w:t>User Story</w:t>
      </w:r>
    </w:p>
    <w:p w:rsidR="008A7973" w:rsidRDefault="008A7973" w:rsidP="008000F6">
      <w:pPr>
        <w:jc w:val="center"/>
      </w:pPr>
      <w:r>
        <w:t>[Nombre del Producto] [Versión del Producto]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93"/>
        <w:gridCol w:w="7001"/>
      </w:tblGrid>
      <w:tr w:rsidR="008A7973" w:rsidRPr="004E7129" w:rsidTr="004E7129">
        <w:tc>
          <w:tcPr>
            <w:tcW w:w="1493" w:type="dxa"/>
          </w:tcPr>
          <w:p w:rsidR="008A7973" w:rsidRPr="004E7129" w:rsidRDefault="008A7973" w:rsidP="004E7129">
            <w:pPr>
              <w:spacing w:before="120" w:after="120" w:line="240" w:lineRule="auto"/>
              <w:rPr>
                <w:b/>
              </w:rPr>
            </w:pPr>
            <w:r w:rsidRPr="004E7129">
              <w:rPr>
                <w:b/>
              </w:rPr>
              <w:t>ID FEATURE</w:t>
            </w:r>
          </w:p>
        </w:tc>
        <w:tc>
          <w:tcPr>
            <w:tcW w:w="7001" w:type="dxa"/>
          </w:tcPr>
          <w:p w:rsidR="008A7973" w:rsidRPr="004E7129" w:rsidRDefault="008A7973" w:rsidP="004E7129">
            <w:pPr>
              <w:spacing w:before="120" w:after="120" w:line="240" w:lineRule="auto"/>
            </w:pPr>
            <w:r>
              <w:t>FEAT-005</w:t>
            </w:r>
          </w:p>
        </w:tc>
      </w:tr>
      <w:tr w:rsidR="008A7973" w:rsidRPr="004E7129" w:rsidTr="004E7129">
        <w:tc>
          <w:tcPr>
            <w:tcW w:w="1493" w:type="dxa"/>
          </w:tcPr>
          <w:p w:rsidR="008A7973" w:rsidRPr="004E7129" w:rsidRDefault="008A7973" w:rsidP="004E7129">
            <w:pPr>
              <w:spacing w:before="120" w:after="120" w:line="240" w:lineRule="auto"/>
              <w:rPr>
                <w:b/>
              </w:rPr>
            </w:pPr>
            <w:r w:rsidRPr="004E7129">
              <w:rPr>
                <w:b/>
              </w:rPr>
              <w:t>FEATURE</w:t>
            </w:r>
          </w:p>
        </w:tc>
        <w:tc>
          <w:tcPr>
            <w:tcW w:w="7001" w:type="dxa"/>
          </w:tcPr>
          <w:p w:rsidR="008A7973" w:rsidRPr="004E7129" w:rsidRDefault="008A7973" w:rsidP="004E7129">
            <w:pPr>
              <w:spacing w:before="120" w:after="120" w:line="240" w:lineRule="auto"/>
            </w:pPr>
            <w:r>
              <w:t>Servicios del API de tareas humanas expuestas como XML WebService(SOA)</w:t>
            </w:r>
          </w:p>
        </w:tc>
      </w:tr>
      <w:tr w:rsidR="008A7973" w:rsidRPr="004E7129" w:rsidTr="004E7129">
        <w:tc>
          <w:tcPr>
            <w:tcW w:w="1493" w:type="dxa"/>
          </w:tcPr>
          <w:p w:rsidR="008A7973" w:rsidRPr="004E7129" w:rsidRDefault="008A7973" w:rsidP="004E7129">
            <w:pPr>
              <w:spacing w:before="120" w:after="120" w:line="240" w:lineRule="auto"/>
              <w:rPr>
                <w:b/>
              </w:rPr>
            </w:pPr>
            <w:r w:rsidRPr="004E7129">
              <w:rPr>
                <w:b/>
              </w:rPr>
              <w:t>ID US</w:t>
            </w:r>
          </w:p>
        </w:tc>
        <w:tc>
          <w:tcPr>
            <w:tcW w:w="7001" w:type="dxa"/>
          </w:tcPr>
          <w:p w:rsidR="008A7973" w:rsidRPr="00324356" w:rsidRDefault="008A7973" w:rsidP="004E7129">
            <w:pPr>
              <w:spacing w:before="120" w:after="120" w:line="240" w:lineRule="auto"/>
            </w:pPr>
            <w:r w:rsidRPr="00324356">
              <w:t>US-005.05</w:t>
            </w:r>
          </w:p>
        </w:tc>
      </w:tr>
      <w:tr w:rsidR="008A7973" w:rsidRPr="004E7129" w:rsidTr="004E7129">
        <w:tc>
          <w:tcPr>
            <w:tcW w:w="1493" w:type="dxa"/>
          </w:tcPr>
          <w:p w:rsidR="008A7973" w:rsidRPr="004E7129" w:rsidRDefault="008A7973" w:rsidP="004E7129">
            <w:pPr>
              <w:spacing w:before="120" w:after="120" w:line="240" w:lineRule="auto"/>
              <w:rPr>
                <w:b/>
              </w:rPr>
            </w:pPr>
            <w:r w:rsidRPr="004E7129">
              <w:rPr>
                <w:b/>
              </w:rPr>
              <w:t>Titulo</w:t>
            </w:r>
          </w:p>
        </w:tc>
        <w:tc>
          <w:tcPr>
            <w:tcW w:w="7001" w:type="dxa"/>
          </w:tcPr>
          <w:p w:rsidR="008A7973" w:rsidRPr="004E7129" w:rsidRDefault="008A7973" w:rsidP="004E7129">
            <w:pPr>
              <w:spacing w:before="120" w:after="120" w:line="240" w:lineRule="auto"/>
            </w:pPr>
            <w:r>
              <w:t>Marcar tarea completada</w:t>
            </w:r>
          </w:p>
        </w:tc>
      </w:tr>
      <w:tr w:rsidR="008A7973" w:rsidRPr="004E7129" w:rsidTr="004E7129">
        <w:tc>
          <w:tcPr>
            <w:tcW w:w="1493" w:type="dxa"/>
          </w:tcPr>
          <w:p w:rsidR="008A7973" w:rsidRPr="004E7129" w:rsidRDefault="008A7973" w:rsidP="004E7129">
            <w:pPr>
              <w:spacing w:before="120" w:after="120" w:line="240" w:lineRule="auto"/>
              <w:rPr>
                <w:b/>
              </w:rPr>
            </w:pPr>
            <w:r w:rsidRPr="004E7129">
              <w:rPr>
                <w:b/>
              </w:rPr>
              <w:t>Especificación</w:t>
            </w:r>
          </w:p>
        </w:tc>
        <w:tc>
          <w:tcPr>
            <w:tcW w:w="7001" w:type="dxa"/>
          </w:tcPr>
          <w:p w:rsidR="008A7973" w:rsidRPr="00324356" w:rsidRDefault="008A7973" w:rsidP="004E7129">
            <w:pPr>
              <w:spacing w:before="120" w:after="120" w:line="240" w:lineRule="auto"/>
            </w:pPr>
            <w:r w:rsidRPr="00324356">
              <w:t xml:space="preserve">La ejecución de la tarea ha finalizado satisfactoriamente. La </w:t>
            </w:r>
            <w:r>
              <w:t xml:space="preserve">falla </w:t>
            </w:r>
            <w:r w:rsidRPr="00324356">
              <w:t>hta</w:t>
            </w:r>
            <w:r>
              <w:t>:</w:t>
            </w:r>
            <w:r w:rsidRPr="00324356">
              <w:t>illegalStateFault debe ser devuelt</w:t>
            </w:r>
            <w:r>
              <w:t>a</w:t>
            </w:r>
            <w:r w:rsidRPr="00324356">
              <w:t xml:space="preserve"> si la interfaz </w:t>
            </w:r>
            <w:r>
              <w:t>de tarea</w:t>
            </w:r>
            <w:r w:rsidRPr="00324356">
              <w:t xml:space="preserve"> define </w:t>
            </w:r>
            <w:r>
              <w:t xml:space="preserve">una </w:t>
            </w:r>
            <w:r w:rsidRPr="00324356">
              <w:t xml:space="preserve">salida </w:t>
            </w:r>
            <w:r>
              <w:t xml:space="preserve">no vacía pero ningún dato de salida es proporcionado </w:t>
            </w:r>
            <w:r w:rsidRPr="00324356">
              <w:t>como parámetro de entrada y los datos de salida de tarea no se ha</w:t>
            </w:r>
            <w:r>
              <w:t xml:space="preserve">n </w:t>
            </w:r>
            <w:r w:rsidRPr="00324356">
              <w:t>establecido previamente, por ejemplo, usando</w:t>
            </w:r>
            <w:r>
              <w:t xml:space="preserve"> la operación SetOutput</w:t>
            </w:r>
            <w:r w:rsidRPr="00324356">
              <w:t>.</w:t>
            </w:r>
          </w:p>
        </w:tc>
      </w:tr>
      <w:tr w:rsidR="008A7973" w:rsidRPr="004E7129" w:rsidTr="004E7129">
        <w:tc>
          <w:tcPr>
            <w:tcW w:w="1493" w:type="dxa"/>
          </w:tcPr>
          <w:p w:rsidR="008A7973" w:rsidRPr="004E7129" w:rsidRDefault="008A7973" w:rsidP="004E7129">
            <w:pPr>
              <w:spacing w:before="120" w:after="120" w:line="240" w:lineRule="auto"/>
              <w:rPr>
                <w:b/>
              </w:rPr>
            </w:pPr>
            <w:r w:rsidRPr="004E7129">
              <w:rPr>
                <w:b/>
              </w:rPr>
              <w:t>Esfuerzo</w:t>
            </w:r>
          </w:p>
        </w:tc>
        <w:tc>
          <w:tcPr>
            <w:tcW w:w="7001" w:type="dxa"/>
          </w:tcPr>
          <w:p w:rsidR="008A7973" w:rsidRPr="004E7129" w:rsidRDefault="008A7973" w:rsidP="004E7129">
            <w:pPr>
              <w:spacing w:before="120" w:after="120" w:line="240" w:lineRule="auto"/>
            </w:pPr>
            <w:r w:rsidRPr="004E7129">
              <w:t>[Colocar el estimado de esfuerzo en término de horas – personas conjuntamente con el SCRUM Master]</w:t>
            </w:r>
          </w:p>
        </w:tc>
      </w:tr>
      <w:tr w:rsidR="008A7973" w:rsidRPr="004E7129" w:rsidTr="004E7129">
        <w:tc>
          <w:tcPr>
            <w:tcW w:w="1493" w:type="dxa"/>
          </w:tcPr>
          <w:p w:rsidR="008A7973" w:rsidRPr="004E7129" w:rsidRDefault="008A7973" w:rsidP="004E7129">
            <w:pPr>
              <w:spacing w:before="120" w:after="120" w:line="240" w:lineRule="auto"/>
              <w:rPr>
                <w:b/>
              </w:rPr>
            </w:pPr>
            <w:r w:rsidRPr="004E7129">
              <w:rPr>
                <w:b/>
              </w:rPr>
              <w:t>Prioridad</w:t>
            </w:r>
          </w:p>
        </w:tc>
        <w:tc>
          <w:tcPr>
            <w:tcW w:w="7001" w:type="dxa"/>
          </w:tcPr>
          <w:p w:rsidR="008A7973" w:rsidRPr="004E7129" w:rsidRDefault="008A7973" w:rsidP="004E7129">
            <w:pPr>
              <w:spacing w:before="120" w:after="120" w:line="240" w:lineRule="auto"/>
            </w:pPr>
            <w:r w:rsidRPr="004E7129">
              <w:t>[Establecer un orden de prioridad conjuntamente con el Product Owner]</w:t>
            </w:r>
          </w:p>
        </w:tc>
      </w:tr>
      <w:tr w:rsidR="008A7973" w:rsidRPr="004E7129" w:rsidTr="004E7129">
        <w:tc>
          <w:tcPr>
            <w:tcW w:w="1493" w:type="dxa"/>
          </w:tcPr>
          <w:p w:rsidR="008A7973" w:rsidRPr="004E7129" w:rsidRDefault="008A7973" w:rsidP="004E7129">
            <w:pPr>
              <w:spacing w:before="120" w:after="120" w:line="240" w:lineRule="auto"/>
              <w:rPr>
                <w:b/>
              </w:rPr>
            </w:pPr>
            <w:bookmarkStart w:id="0" w:name="_GoBack"/>
            <w:bookmarkEnd w:id="0"/>
            <w:r w:rsidRPr="004E7129">
              <w:rPr>
                <w:b/>
              </w:rPr>
              <w:t>Prototipo</w:t>
            </w:r>
          </w:p>
        </w:tc>
        <w:tc>
          <w:tcPr>
            <w:tcW w:w="7001" w:type="dxa"/>
          </w:tcPr>
          <w:p w:rsidR="008A7973" w:rsidRPr="004E7129" w:rsidRDefault="008A7973" w:rsidP="004E7129">
            <w:pPr>
              <w:spacing w:before="120" w:after="120" w:line="240" w:lineRule="auto"/>
            </w:pPr>
            <w:r>
              <w:t>N/A</w:t>
            </w:r>
          </w:p>
        </w:tc>
      </w:tr>
    </w:tbl>
    <w:p w:rsidR="008A7973" w:rsidRDefault="008A7973" w:rsidP="008000F6"/>
    <w:sectPr w:rsidR="008A7973" w:rsidSect="00FA2A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C14BB"/>
    <w:rsid w:val="00324356"/>
    <w:rsid w:val="00330EC8"/>
    <w:rsid w:val="003673F5"/>
    <w:rsid w:val="003738D1"/>
    <w:rsid w:val="004C14BB"/>
    <w:rsid w:val="004E7129"/>
    <w:rsid w:val="00730D79"/>
    <w:rsid w:val="008000F6"/>
    <w:rsid w:val="008A7973"/>
    <w:rsid w:val="00DE6D9C"/>
    <w:rsid w:val="00FA2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A8D"/>
    <w:pPr>
      <w:spacing w:after="160" w:line="259" w:lineRule="auto"/>
    </w:pPr>
    <w:rPr>
      <w:lang w:val="es-E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30D7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356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1</Pages>
  <Words>114</Words>
  <Characters>653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Story</dc:title>
  <dc:subject/>
  <dc:creator>USUARIO</dc:creator>
  <cp:keywords/>
  <dc:description/>
  <cp:lastModifiedBy>proyecto</cp:lastModifiedBy>
  <cp:revision>2</cp:revision>
  <dcterms:created xsi:type="dcterms:W3CDTF">2014-10-04T02:51:00Z</dcterms:created>
  <dcterms:modified xsi:type="dcterms:W3CDTF">2014-10-04T02:51:00Z</dcterms:modified>
</cp:coreProperties>
</file>