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59" w:rsidRPr="008000F6" w:rsidRDefault="004D0759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4D0759" w:rsidRDefault="004D0759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 w:rsidRPr="00435FE5">
              <w:t>FEAT-0</w:t>
            </w:r>
            <w:r>
              <w:t>17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>
              <w:t>Se obtienen las características de la tarea dada.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ID US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 w:rsidRPr="006D4545">
              <w:t>US-005.</w:t>
            </w:r>
            <w:r>
              <w:t>17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4D0759" w:rsidRPr="00311D19" w:rsidRDefault="004D0759" w:rsidP="0047471B">
            <w:pPr>
              <w:spacing w:before="120" w:after="120" w:line="240" w:lineRule="auto"/>
            </w:pPr>
            <w:r w:rsidRPr="0047471B">
              <w:t>Obtener adjunto</w:t>
            </w:r>
            <w:r>
              <w:t>.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>
              <w:t>Obtener lo adjunto con el identificador dado.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 w:rsidRPr="00311D19">
              <w:t>[Colocar el estimado de esfuerzo en término de horas – personas conjuntamente con el SCRUM Master]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r w:rsidRPr="00311D19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 w:rsidRPr="00311D19">
              <w:t>[Establecer un orden de prioridad conjuntamente con el Product Owner]</w:t>
            </w:r>
          </w:p>
        </w:tc>
      </w:tr>
      <w:tr w:rsidR="004D0759" w:rsidRPr="00311D19" w:rsidTr="00311D19">
        <w:tc>
          <w:tcPr>
            <w:tcW w:w="1493" w:type="dxa"/>
          </w:tcPr>
          <w:p w:rsidR="004D0759" w:rsidRPr="00311D19" w:rsidRDefault="004D0759" w:rsidP="00311D19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311D19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4D0759" w:rsidRPr="00311D19" w:rsidRDefault="004D0759" w:rsidP="00311D19">
            <w:pPr>
              <w:spacing w:before="120" w:after="120" w:line="240" w:lineRule="auto"/>
            </w:pPr>
            <w:r w:rsidRPr="00311D19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4D0759" w:rsidRDefault="004D0759" w:rsidP="008000F6"/>
    <w:sectPr w:rsidR="004D0759" w:rsidSect="00AC7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311D19"/>
    <w:rsid w:val="00330EC8"/>
    <w:rsid w:val="003673F5"/>
    <w:rsid w:val="00422EE1"/>
    <w:rsid w:val="00435FE5"/>
    <w:rsid w:val="0047471B"/>
    <w:rsid w:val="004C14BB"/>
    <w:rsid w:val="004D0759"/>
    <w:rsid w:val="005124FC"/>
    <w:rsid w:val="006B0188"/>
    <w:rsid w:val="006D4545"/>
    <w:rsid w:val="00730D79"/>
    <w:rsid w:val="007B79E3"/>
    <w:rsid w:val="008000F6"/>
    <w:rsid w:val="00AC7B49"/>
    <w:rsid w:val="00AD59DF"/>
    <w:rsid w:val="00C112FC"/>
    <w:rsid w:val="00C67A7B"/>
    <w:rsid w:val="00D73C19"/>
    <w:rsid w:val="00DE6D9C"/>
    <w:rsid w:val="00F5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49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90</Words>
  <Characters>518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7</cp:revision>
  <dcterms:created xsi:type="dcterms:W3CDTF">2014-09-27T02:08:00Z</dcterms:created>
  <dcterms:modified xsi:type="dcterms:W3CDTF">2014-10-04T02:53:00Z</dcterms:modified>
</cp:coreProperties>
</file>