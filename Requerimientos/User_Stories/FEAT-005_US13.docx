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332" w:rsidRPr="008000F6" w:rsidRDefault="00245332" w:rsidP="008000F6">
      <w:pPr>
        <w:jc w:val="center"/>
        <w:rPr>
          <w:sz w:val="28"/>
        </w:rPr>
      </w:pPr>
      <w:r w:rsidRPr="008000F6">
        <w:rPr>
          <w:sz w:val="28"/>
        </w:rPr>
        <w:t>User Story</w:t>
      </w:r>
    </w:p>
    <w:p w:rsidR="00245332" w:rsidRDefault="00245332" w:rsidP="008000F6">
      <w:pPr>
        <w:jc w:val="center"/>
      </w:pPr>
      <w:r>
        <w:t>[Nombre del Producto] [Versión del Producto]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493"/>
        <w:gridCol w:w="7001"/>
      </w:tblGrid>
      <w:tr w:rsidR="00245332" w:rsidRPr="00D349A6" w:rsidTr="00D349A6">
        <w:tc>
          <w:tcPr>
            <w:tcW w:w="1493" w:type="dxa"/>
          </w:tcPr>
          <w:p w:rsidR="00245332" w:rsidRPr="00D349A6" w:rsidRDefault="00245332" w:rsidP="00D349A6">
            <w:pPr>
              <w:spacing w:before="120" w:after="120" w:line="240" w:lineRule="auto"/>
              <w:rPr>
                <w:b/>
              </w:rPr>
            </w:pPr>
            <w:r w:rsidRPr="00D349A6">
              <w:rPr>
                <w:b/>
              </w:rPr>
              <w:t>ID FEATURE</w:t>
            </w:r>
          </w:p>
        </w:tc>
        <w:tc>
          <w:tcPr>
            <w:tcW w:w="7001" w:type="dxa"/>
          </w:tcPr>
          <w:p w:rsidR="00245332" w:rsidRPr="00D349A6" w:rsidRDefault="00245332" w:rsidP="00D349A6">
            <w:pPr>
              <w:spacing w:before="120" w:after="120" w:line="240" w:lineRule="auto"/>
            </w:pPr>
            <w:r>
              <w:t>FEAT005</w:t>
            </w:r>
          </w:p>
        </w:tc>
      </w:tr>
      <w:tr w:rsidR="00245332" w:rsidRPr="00D349A6" w:rsidTr="00D349A6">
        <w:tc>
          <w:tcPr>
            <w:tcW w:w="1493" w:type="dxa"/>
          </w:tcPr>
          <w:p w:rsidR="00245332" w:rsidRPr="00D349A6" w:rsidRDefault="00245332" w:rsidP="00D349A6">
            <w:pPr>
              <w:spacing w:before="120" w:after="120" w:line="240" w:lineRule="auto"/>
              <w:rPr>
                <w:b/>
              </w:rPr>
            </w:pPr>
            <w:r w:rsidRPr="00D349A6">
              <w:rPr>
                <w:b/>
              </w:rPr>
              <w:t>FEATURE</w:t>
            </w:r>
          </w:p>
        </w:tc>
        <w:tc>
          <w:tcPr>
            <w:tcW w:w="7001" w:type="dxa"/>
          </w:tcPr>
          <w:p w:rsidR="00245332" w:rsidRPr="000E3207" w:rsidRDefault="00245332" w:rsidP="00D349A6">
            <w:pPr>
              <w:spacing w:before="120" w:after="120" w:line="240" w:lineRule="auto"/>
            </w:pPr>
            <w:r w:rsidRPr="000E3207">
              <w:t>Servicios del API de tareas humanas expuestas como XML WebService (SOPA)</w:t>
            </w:r>
          </w:p>
        </w:tc>
      </w:tr>
      <w:tr w:rsidR="00245332" w:rsidRPr="00D349A6" w:rsidTr="00D349A6">
        <w:tc>
          <w:tcPr>
            <w:tcW w:w="1493" w:type="dxa"/>
          </w:tcPr>
          <w:p w:rsidR="00245332" w:rsidRPr="00D349A6" w:rsidRDefault="00245332" w:rsidP="00D349A6">
            <w:pPr>
              <w:spacing w:before="120" w:after="120" w:line="240" w:lineRule="auto"/>
              <w:rPr>
                <w:b/>
              </w:rPr>
            </w:pPr>
            <w:r w:rsidRPr="00D349A6">
              <w:rPr>
                <w:b/>
              </w:rPr>
              <w:t>ID US</w:t>
            </w:r>
          </w:p>
        </w:tc>
        <w:tc>
          <w:tcPr>
            <w:tcW w:w="7001" w:type="dxa"/>
          </w:tcPr>
          <w:p w:rsidR="00245332" w:rsidRPr="000E3207" w:rsidRDefault="00245332" w:rsidP="00D349A6">
            <w:pPr>
              <w:spacing w:before="120" w:after="120" w:line="240" w:lineRule="auto"/>
            </w:pPr>
            <w:r w:rsidRPr="000E3207">
              <w:t>US-005.13</w:t>
            </w:r>
          </w:p>
        </w:tc>
      </w:tr>
      <w:tr w:rsidR="00245332" w:rsidRPr="00D349A6" w:rsidTr="00D349A6">
        <w:tc>
          <w:tcPr>
            <w:tcW w:w="1493" w:type="dxa"/>
          </w:tcPr>
          <w:p w:rsidR="00245332" w:rsidRPr="00D349A6" w:rsidRDefault="00245332" w:rsidP="00D349A6">
            <w:pPr>
              <w:spacing w:before="120" w:after="120" w:line="240" w:lineRule="auto"/>
              <w:rPr>
                <w:b/>
              </w:rPr>
            </w:pPr>
            <w:r w:rsidRPr="00D349A6">
              <w:rPr>
                <w:b/>
              </w:rPr>
              <w:t>Titulo</w:t>
            </w:r>
          </w:p>
        </w:tc>
        <w:tc>
          <w:tcPr>
            <w:tcW w:w="7001" w:type="dxa"/>
          </w:tcPr>
          <w:p w:rsidR="00245332" w:rsidRPr="00D349A6" w:rsidRDefault="00245332" w:rsidP="00D349A6">
            <w:pPr>
              <w:spacing w:before="120" w:after="120" w:line="240" w:lineRule="auto"/>
            </w:pPr>
            <w:r>
              <w:t>Fallar la tarea</w:t>
            </w:r>
          </w:p>
        </w:tc>
      </w:tr>
      <w:tr w:rsidR="00245332" w:rsidRPr="00D349A6" w:rsidTr="00D349A6">
        <w:tc>
          <w:tcPr>
            <w:tcW w:w="1493" w:type="dxa"/>
          </w:tcPr>
          <w:p w:rsidR="00245332" w:rsidRPr="00D349A6" w:rsidRDefault="00245332" w:rsidP="00D349A6">
            <w:pPr>
              <w:spacing w:before="120" w:after="120" w:line="240" w:lineRule="auto"/>
              <w:rPr>
                <w:b/>
              </w:rPr>
            </w:pPr>
            <w:r w:rsidRPr="00D349A6">
              <w:rPr>
                <w:b/>
              </w:rPr>
              <w:t>Especificación</w:t>
            </w:r>
          </w:p>
        </w:tc>
        <w:tc>
          <w:tcPr>
            <w:tcW w:w="7001" w:type="dxa"/>
          </w:tcPr>
          <w:p w:rsidR="00245332" w:rsidRDefault="00245332" w:rsidP="00753524">
            <w:pPr>
              <w:numPr>
                <w:ilvl w:val="0"/>
                <w:numId w:val="1"/>
              </w:numPr>
              <w:spacing w:before="120" w:after="120" w:line="240" w:lineRule="auto"/>
            </w:pPr>
            <w:r>
              <w:t>La ejecución de una tarea falla y se devuelve un error.</w:t>
            </w:r>
          </w:p>
          <w:p w:rsidR="00245332" w:rsidRDefault="00245332" w:rsidP="00753524">
            <w:pPr>
              <w:numPr>
                <w:ilvl w:val="0"/>
                <w:numId w:val="1"/>
              </w:numPr>
              <w:spacing w:before="120" w:after="120" w:line="240" w:lineRule="auto"/>
            </w:pPr>
            <w:r>
              <w:t>Falla de Operación: Debe ser devuelta si la interfaz de la tarea no encuentra ningún fallo.</w:t>
            </w:r>
          </w:p>
          <w:p w:rsidR="00245332" w:rsidRPr="00D349A6" w:rsidRDefault="00245332" w:rsidP="00753524">
            <w:pPr>
              <w:numPr>
                <w:ilvl w:val="0"/>
                <w:numId w:val="1"/>
              </w:numPr>
              <w:spacing w:before="120" w:after="120" w:line="240" w:lineRule="auto"/>
            </w:pPr>
            <w:r>
              <w:t>Fallo de estado: D</w:t>
            </w:r>
            <w:r w:rsidRPr="00753524">
              <w:t>ebe ser devuelto si la interfaz de</w:t>
            </w:r>
            <w:r>
              <w:t xml:space="preserve"> la</w:t>
            </w:r>
            <w:r w:rsidRPr="00753524">
              <w:t xml:space="preserve"> tarea define </w:t>
            </w:r>
            <w:r>
              <w:t xml:space="preserve"> </w:t>
            </w:r>
            <w:r w:rsidRPr="00753524">
              <w:t xml:space="preserve">al </w:t>
            </w:r>
            <w:r>
              <w:t xml:space="preserve">menos un fallo pero </w:t>
            </w:r>
            <w:r w:rsidRPr="00753524">
              <w:t xml:space="preserve"> </w:t>
            </w:r>
            <w:r>
              <w:t xml:space="preserve">el </w:t>
            </w:r>
            <w:r w:rsidRPr="00753524">
              <w:t>nombre de error o</w:t>
            </w:r>
            <w:r>
              <w:t xml:space="preserve"> los</w:t>
            </w:r>
            <w:r w:rsidRPr="00753524">
              <w:t xml:space="preserve"> datos de falla no </w:t>
            </w:r>
            <w:r>
              <w:t>han sido</w:t>
            </w:r>
            <w:r w:rsidRPr="00753524">
              <w:t xml:space="preserve"> proporciona</w:t>
            </w:r>
            <w:r>
              <w:t>dos</w:t>
            </w:r>
            <w:r w:rsidRPr="00753524">
              <w:t>, y no se ha</w:t>
            </w:r>
            <w:r>
              <w:t>n</w:t>
            </w:r>
            <w:r w:rsidRPr="00753524">
              <w:t xml:space="preserve"> establecido</w:t>
            </w:r>
            <w:r>
              <w:t xml:space="preserve"> previamente.</w:t>
            </w:r>
          </w:p>
        </w:tc>
      </w:tr>
      <w:tr w:rsidR="00245332" w:rsidRPr="00D349A6" w:rsidTr="00D349A6">
        <w:tc>
          <w:tcPr>
            <w:tcW w:w="1493" w:type="dxa"/>
          </w:tcPr>
          <w:p w:rsidR="00245332" w:rsidRPr="00D349A6" w:rsidRDefault="00245332" w:rsidP="00D349A6">
            <w:pPr>
              <w:spacing w:before="120" w:after="120" w:line="240" w:lineRule="auto"/>
              <w:rPr>
                <w:b/>
              </w:rPr>
            </w:pPr>
            <w:r w:rsidRPr="00D349A6">
              <w:rPr>
                <w:b/>
              </w:rPr>
              <w:t>Esfuerzo</w:t>
            </w:r>
          </w:p>
        </w:tc>
        <w:tc>
          <w:tcPr>
            <w:tcW w:w="7001" w:type="dxa"/>
          </w:tcPr>
          <w:p w:rsidR="00245332" w:rsidRPr="00D349A6" w:rsidRDefault="00245332" w:rsidP="00D349A6">
            <w:pPr>
              <w:spacing w:before="120" w:after="120" w:line="240" w:lineRule="auto"/>
            </w:pPr>
            <w:r w:rsidRPr="00D349A6">
              <w:t>[Colocar el estimado de esfuerzo en término de horas – personas conjuntamente con el SCRUM Master]</w:t>
            </w:r>
          </w:p>
        </w:tc>
      </w:tr>
      <w:tr w:rsidR="00245332" w:rsidRPr="00D349A6" w:rsidTr="00D349A6">
        <w:tc>
          <w:tcPr>
            <w:tcW w:w="1493" w:type="dxa"/>
          </w:tcPr>
          <w:p w:rsidR="00245332" w:rsidRPr="00D349A6" w:rsidRDefault="00245332" w:rsidP="00D349A6">
            <w:pPr>
              <w:spacing w:before="120" w:after="120" w:line="240" w:lineRule="auto"/>
              <w:rPr>
                <w:b/>
              </w:rPr>
            </w:pPr>
            <w:r w:rsidRPr="00D349A6">
              <w:rPr>
                <w:b/>
              </w:rPr>
              <w:t>Prioridad</w:t>
            </w:r>
          </w:p>
        </w:tc>
        <w:tc>
          <w:tcPr>
            <w:tcW w:w="7001" w:type="dxa"/>
          </w:tcPr>
          <w:p w:rsidR="00245332" w:rsidRPr="00D349A6" w:rsidRDefault="00245332" w:rsidP="00D349A6">
            <w:pPr>
              <w:spacing w:before="120" w:after="120" w:line="240" w:lineRule="auto"/>
            </w:pPr>
            <w:r w:rsidRPr="00D349A6">
              <w:t>[Establecer un orden de prioridad conjuntamente con el Product Owner]</w:t>
            </w:r>
          </w:p>
        </w:tc>
      </w:tr>
      <w:tr w:rsidR="00245332" w:rsidRPr="00D349A6" w:rsidTr="00D349A6">
        <w:tc>
          <w:tcPr>
            <w:tcW w:w="1493" w:type="dxa"/>
          </w:tcPr>
          <w:p w:rsidR="00245332" w:rsidRPr="00D349A6" w:rsidRDefault="00245332" w:rsidP="00D349A6">
            <w:pPr>
              <w:spacing w:before="120" w:after="120" w:line="240" w:lineRule="auto"/>
              <w:rPr>
                <w:b/>
              </w:rPr>
            </w:pPr>
            <w:bookmarkStart w:id="0" w:name="_GoBack"/>
            <w:bookmarkEnd w:id="0"/>
            <w:r w:rsidRPr="00D349A6">
              <w:rPr>
                <w:b/>
              </w:rPr>
              <w:t>Prototipo</w:t>
            </w:r>
          </w:p>
        </w:tc>
        <w:tc>
          <w:tcPr>
            <w:tcW w:w="7001" w:type="dxa"/>
          </w:tcPr>
          <w:p w:rsidR="00245332" w:rsidRPr="00D349A6" w:rsidRDefault="00245332" w:rsidP="00D349A6">
            <w:pPr>
              <w:spacing w:before="120" w:after="120" w:line="240" w:lineRule="auto"/>
            </w:pPr>
            <w:r w:rsidRPr="00D349A6">
              <w:t>[Colocar el prototipo solo en el caso de User Story con presentación visual. Colocar el prototipo para todas las variantes, identificando las variantes específicas.]</w:t>
            </w:r>
          </w:p>
        </w:tc>
      </w:tr>
    </w:tbl>
    <w:p w:rsidR="00245332" w:rsidRDefault="00245332" w:rsidP="008000F6"/>
    <w:sectPr w:rsidR="00245332" w:rsidSect="001514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684786"/>
    <w:multiLevelType w:val="hybridMultilevel"/>
    <w:tmpl w:val="46E633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C14BB"/>
    <w:rsid w:val="0002211A"/>
    <w:rsid w:val="000E3207"/>
    <w:rsid w:val="00151415"/>
    <w:rsid w:val="00245332"/>
    <w:rsid w:val="002E43FB"/>
    <w:rsid w:val="00330EC8"/>
    <w:rsid w:val="003673F5"/>
    <w:rsid w:val="00480560"/>
    <w:rsid w:val="004C14BB"/>
    <w:rsid w:val="00730D79"/>
    <w:rsid w:val="00753524"/>
    <w:rsid w:val="008000F6"/>
    <w:rsid w:val="00C34F47"/>
    <w:rsid w:val="00CF68BF"/>
    <w:rsid w:val="00D349A6"/>
    <w:rsid w:val="00DE6D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415"/>
    <w:pPr>
      <w:spacing w:after="160" w:line="259" w:lineRule="auto"/>
    </w:pPr>
    <w:rPr>
      <w:lang w:val="es-E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730D79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21</TotalTime>
  <Pages>1</Pages>
  <Words>138</Words>
  <Characters>792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Story</dc:title>
  <dc:subject/>
  <dc:creator>USUARIO</dc:creator>
  <cp:keywords/>
  <dc:description/>
  <cp:lastModifiedBy>proyecto</cp:lastModifiedBy>
  <cp:revision>3</cp:revision>
  <dcterms:created xsi:type="dcterms:W3CDTF">2014-09-27T04:02:00Z</dcterms:created>
  <dcterms:modified xsi:type="dcterms:W3CDTF">2014-10-04T02:37:00Z</dcterms:modified>
</cp:coreProperties>
</file>